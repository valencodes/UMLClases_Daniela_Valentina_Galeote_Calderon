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78F6" w14:textId="52249CCF" w:rsidR="00575E80" w:rsidRPr="00B16B37" w:rsidRDefault="00575E80" w:rsidP="00575E80">
      <w:pPr>
        <w:rPr>
          <w:rFonts w:ascii="Roboto Slab" w:hAnsi="Roboto Slab" w:cs="Roboto Slab"/>
          <w:sz w:val="44"/>
          <w:szCs w:val="44"/>
        </w:rPr>
      </w:pPr>
      <w:r>
        <w:rPr>
          <w:rFonts w:ascii="Roboto Slab" w:hAnsi="Roboto Slab" w:cs="Roboto Slab"/>
          <w:sz w:val="44"/>
          <w:szCs w:val="44"/>
        </w:rPr>
        <w:t xml:space="preserve">UD11 - </w:t>
      </w:r>
      <w:r w:rsidRPr="00B16B37">
        <w:rPr>
          <w:rFonts w:ascii="Roboto Slab" w:hAnsi="Roboto Slab" w:cs="Roboto Slab"/>
          <w:sz w:val="44"/>
          <w:szCs w:val="44"/>
        </w:rPr>
        <w:t>Práctica Diagramas UML Clases.</w:t>
      </w:r>
    </w:p>
    <w:p w14:paraId="05D680C6" w14:textId="1116E3D4" w:rsidR="00B15B0D" w:rsidRDefault="00B15B0D">
      <w:pPr>
        <w:rPr>
          <w:rFonts w:ascii="Roboto" w:hAnsi="Roboto"/>
        </w:rPr>
      </w:pPr>
      <w:r w:rsidRPr="00B15B0D">
        <w:rPr>
          <w:rFonts w:ascii="Roboto" w:hAnsi="Roboto"/>
        </w:rPr>
        <w:t xml:space="preserve">1º Instalación del plugin </w:t>
      </w:r>
      <w:proofErr w:type="spellStart"/>
      <w:r w:rsidRPr="00B15B0D">
        <w:rPr>
          <w:rFonts w:ascii="Roboto" w:hAnsi="Roboto"/>
        </w:rPr>
        <w:t>PlantUML</w:t>
      </w:r>
      <w:proofErr w:type="spellEnd"/>
      <w:r w:rsidRPr="00B15B0D">
        <w:rPr>
          <w:rFonts w:ascii="Roboto" w:hAnsi="Roboto"/>
        </w:rPr>
        <w:t xml:space="preserve"> en IntelliJ:</w:t>
      </w:r>
    </w:p>
    <w:p w14:paraId="448C2514" w14:textId="77777777" w:rsidR="00B15B0D" w:rsidRPr="00B15B0D" w:rsidRDefault="00B15B0D">
      <w:pPr>
        <w:rPr>
          <w:rFonts w:ascii="Roboto" w:hAnsi="Roboto"/>
        </w:rPr>
      </w:pPr>
    </w:p>
    <w:p w14:paraId="293DA414" w14:textId="77777777" w:rsidR="00B15B0D" w:rsidRDefault="00B15B0D">
      <w:pPr>
        <w:rPr>
          <w:rFonts w:ascii="Roboto" w:hAnsi="Roboto"/>
          <w:sz w:val="20"/>
          <w:szCs w:val="20"/>
        </w:rPr>
      </w:pPr>
    </w:p>
    <w:p w14:paraId="2F4851A4" w14:textId="77777777" w:rsidR="00B15B0D" w:rsidRPr="00B15B0D" w:rsidRDefault="00B15B0D">
      <w:pPr>
        <w:rPr>
          <w:rFonts w:ascii="Roboto" w:hAnsi="Roboto"/>
          <w:sz w:val="20"/>
          <w:szCs w:val="20"/>
        </w:rPr>
      </w:pPr>
    </w:p>
    <w:sectPr w:rsidR="00B15B0D" w:rsidRPr="00B15B0D" w:rsidSect="00F404A9">
      <w:headerReference w:type="default" r:id="rId6"/>
      <w:footerReference w:type="default" r:id="rId7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AC81" w14:textId="77777777" w:rsidR="005D5A7D" w:rsidRDefault="005D5A7D" w:rsidP="00F404A9">
      <w:pPr>
        <w:spacing w:after="0" w:line="240" w:lineRule="auto"/>
      </w:pPr>
      <w:r>
        <w:separator/>
      </w:r>
    </w:p>
  </w:endnote>
  <w:endnote w:type="continuationSeparator" w:id="0">
    <w:p w14:paraId="4601DE32" w14:textId="77777777" w:rsidR="005D5A7D" w:rsidRDefault="005D5A7D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200006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E9A2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16A399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4AA8" w14:textId="77777777" w:rsidR="005D5A7D" w:rsidRDefault="005D5A7D" w:rsidP="00F404A9">
      <w:pPr>
        <w:spacing w:after="0" w:line="240" w:lineRule="auto"/>
      </w:pPr>
      <w:r>
        <w:separator/>
      </w:r>
    </w:p>
  </w:footnote>
  <w:footnote w:type="continuationSeparator" w:id="0">
    <w:p w14:paraId="4654A6E2" w14:textId="77777777" w:rsidR="005D5A7D" w:rsidRDefault="005D5A7D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4368" w14:textId="10BDE019" w:rsidR="00575E80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575E80">
      <w:rPr>
        <w:rStyle w:val="nfasisintenso"/>
      </w:rPr>
      <w:t>Entornos de Desarrollo</w:t>
    </w:r>
  </w:p>
  <w:p w14:paraId="3F1FE923" w14:textId="77777777" w:rsidR="00F404A9" w:rsidRDefault="00F404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80"/>
    <w:rsid w:val="00554884"/>
    <w:rsid w:val="00575E80"/>
    <w:rsid w:val="005D5A7D"/>
    <w:rsid w:val="00B15B0D"/>
    <w:rsid w:val="00C230B2"/>
    <w:rsid w:val="00F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263"/>
  <w15:chartTrackingRefBased/>
  <w15:docId w15:val="{EBB78BF3-FDE5-4D3C-A9B0-3218609A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80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  <w:rPr>
      <w:kern w:val="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2</cp:revision>
  <dcterms:created xsi:type="dcterms:W3CDTF">2023-04-29T20:35:00Z</dcterms:created>
  <dcterms:modified xsi:type="dcterms:W3CDTF">2023-04-29T20:35:00Z</dcterms:modified>
</cp:coreProperties>
</file>